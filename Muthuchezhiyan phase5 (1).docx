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6"/>
      </w:pPr>
      <w:r>
        <w:rPr>
          <w:rtl/>
        </w:rPr>
        <w:t>Phase 5: Project Demonstration &amp; Documentation</w:t>
      </w:r>
    </w:p>
    <w:p>
      <w:pPr>
        <w:rPr>
          <w:rtl/>
        </w:rPr>
      </w:pPr>
      <w:r>
        <w:rPr>
          <w:rtl/>
        </w:rPr>
        <w:t>College CODE :3105</w:t>
      </w:r>
    </w:p>
    <w:p>
      <w:pPr>
        <w:rPr>
          <w:rtl/>
        </w:rPr>
      </w:pPr>
      <w:r>
        <w:rPr>
          <w:rtl/>
        </w:rPr>
        <w:br/>
        <w:t>COLLEGE NAME : DHANALAKSHMI SRINIVASAN COLLEGE OF ENGINEERING AND TECHNOLOGY</w:t>
        <w:br/>
        <w:t>DEPARTMENT:BE.COMPUTER SCIENCE ENGINEERING</w:t>
      </w:r>
    </w:p>
    <w:p>
      <w:pPr>
        <w:rPr>
          <w:rtl/>
        </w:rPr>
      </w:pPr>
      <w:r>
        <w:rPr>
          <w:rtl/>
        </w:rPr>
        <w:br/>
        <w:t>STUDENT NM- ID E47627E2EB3AF408E7344B70F56AE5B6</w:t>
      </w:r>
    </w:p>
    <w:p>
      <w:pPr>
        <w:rPr>
          <w:rtl/>
        </w:rPr>
      </w:pPr>
      <w:r>
        <w:rPr>
          <w:rtl/>
        </w:rPr>
        <w:t xml:space="preserve"> </w:t>
        <w:br/>
        <w:t>Register number  :310523104095</w:t>
      </w:r>
    </w:p>
    <w:p>
      <w:pPr>
        <w:rPr>
          <w:rtl/>
        </w:rPr>
      </w:pPr>
      <w:bookmarkStart w:id="0" w:name="_GoBack"/>
      <w:bookmarkEnd w:id="0"/>
      <w:r>
        <w:rPr>
          <w:rtl/>
        </w:rPr>
        <w:br/>
        <w:t>DATE:14/05/2025</w:t>
        <w:br/>
        <w:t>TECHNOLOGY-PROJECT NAME:  Problem Definition &amp; Design Thinking</w:t>
      </w:r>
    </w:p>
    <w:p>
      <w:pPr>
        <w:rPr>
          <w:rtl/>
        </w:rPr>
      </w:pPr>
      <w:r>
        <w:rPr>
          <w:rtl/>
        </w:rPr>
        <w:t>SUBMITTED BY</w:t>
        <w:br/>
        <w:t>Muthuchezhiyan S</w:t>
      </w:r>
    </w:p>
    <w:p>
      <w:r>
        <w:rPr>
          <w:rtl/>
        </w:rPr>
        <w:t>and Team Members:Y.MOHAMED NAFIS,S.MUTHUCHEZHAYAN,A.RAGUL BALA,K.MANI MARAN,S.KEERTHI VARMAN</w:t>
      </w:r>
    </w:p>
    <w:p>
      <w:pPr>
        <w:pStyle w:val="1"/>
      </w:pPr>
      <w:r>
        <w:rPr>
          <w:rtl/>
        </w:rPr>
        <w:t>Title: Enhancing Public Transportation through Smart Route Optimization</w:t>
      </w:r>
    </w:p>
    <w:p>
      <w:pPr>
        <w:pStyle w:val="2"/>
      </w:pPr>
      <w:r>
        <w:rPr>
          <w:rtl/>
        </w:rPr>
        <w:t>Abstract:</w:t>
      </w:r>
    </w:p>
    <w:p>
      <w:r>
        <w:rPr>
          <w:rtl/>
        </w:rPr>
        <w:t>This project leverages AI and optimization algorithms to improve public transportation efficiency through smart route planning. The system analyzes real-time traffic data, passenger density, and schedules to dynamically recommend optimal bus/train routes. It aims to minimize travel time, reduce congestion, and improve commuter satisfaction. The platform includes a route recommendation engine, traffic analysis dashboard, and feedback loop for continual improvement.</w:t>
      </w:r>
    </w:p>
    <w:p>
      <w:pPr>
        <w:pStyle w:val="2"/>
      </w:pPr>
      <w:r>
        <w:rPr>
          <w:rtl/>
        </w:rPr>
        <w:t>Index</w:t>
      </w:r>
    </w:p>
    <w:p>
      <w:r>
        <w:rPr>
          <w:rtl/>
        </w:rPr>
        <w:t>(to be filled post-report compilation)</w:t>
      </w:r>
    </w:p>
    <w:p>
      <w:pPr>
        <w:pStyle w:val="2"/>
      </w:pPr>
      <w:r>
        <w:rPr>
          <w:rtl/>
        </w:rPr>
        <w:t>1. Project Demonstration</w:t>
      </w:r>
    </w:p>
    <w:p>
      <w:pPr>
        <w:pStyle w:val="3"/>
      </w:pPr>
      <w:r>
        <w:rPr>
          <w:rtl/>
        </w:rPr>
        <w:t>Overview:</w:t>
      </w:r>
    </w:p>
    <w:p>
      <w:r>
        <w:rPr>
          <w:rtl/>
        </w:rPr>
        <w:t>Demonstration of the smart transportation system highlighting:</w:t>
      </w:r>
    </w:p>
    <w:p>
      <w:r>
        <w:rPr>
          <w:rtl/>
        </w:rPr>
        <w:t>- Real-time route optimization.</w:t>
        <w:br/>
        <w:t>- Passenger load prediction and schedule adjustment.</w:t>
        <w:br/>
        <w:t>- Traffic-aware routing engine.</w:t>
        <w:br/>
        <w:t>- Performance metrics: travel time savings, route accuracy.</w:t>
        <w:br/>
        <w:t>- User and operator interface.</w:t>
      </w:r>
    </w:p>
    <w:p>
      <w:pPr>
        <w:pStyle w:val="2"/>
      </w:pPr>
      <w:r>
        <w:rPr>
          <w:rtl/>
        </w:rPr>
        <w:t>2. Project Documentation</w:t>
      </w:r>
    </w:p>
    <w:p>
      <w:r>
        <w:rPr>
          <w:rtl/>
        </w:rPr>
        <w:t>- System Architecture: Data flow diagrams showing data ingestion, model prediction, and UI interaction.</w:t>
        <w:br/>
        <w:t>- Code Documentation: Explanations of optimization algorithms and interface logic.</w:t>
        <w:br/>
        <w:t>- User Guide: How commuters and transit authorities interact with the system.</w:t>
        <w:br/>
        <w:t>- Admin Guide: System monitoring, updates, and maintenance.</w:t>
        <w:br/>
        <w:t>- Testing Reports: Simulation results showing reduced delays and optimized schedules.</w:t>
      </w:r>
    </w:p>
    <w:p>
      <w:pPr>
        <w:pStyle w:val="2"/>
      </w:pPr>
      <w:r>
        <w:rPr>
          <w:rtl/>
        </w:rPr>
        <w:t>3. Feedback and Final Adjustments</w:t>
      </w:r>
    </w:p>
    <w:p>
      <w:r>
        <w:rPr>
          <w:rtl/>
        </w:rPr>
        <w:t>- Collect feedback from simulated environments or pilot users.</w:t>
        <w:br/>
        <w:t>- Fine-tune optimization thresholds and rerouting triggers.</w:t>
      </w:r>
    </w:p>
    <w:p>
      <w:pPr>
        <w:pStyle w:val="2"/>
      </w:pPr>
      <w:r>
        <w:rPr>
          <w:rtl/>
        </w:rPr>
        <w:t>4. Final Project Report Submission</w:t>
      </w:r>
    </w:p>
    <w:p>
      <w:r>
        <w:rPr>
          <w:rtl/>
        </w:rPr>
        <w:t>- Summarizes objectives, technical approach, testing results, and deployment feasibility.</w:t>
      </w:r>
    </w:p>
    <w:p>
      <w:pPr>
        <w:pStyle w:val="2"/>
      </w:pPr>
      <w:r>
        <w:rPr>
          <w:rtl/>
        </w:rPr>
        <w:t>5. Project Handover and Future Work</w:t>
      </w:r>
    </w:p>
    <w:p>
      <w:r>
        <w:rPr>
          <w:rtl/>
        </w:rPr>
        <w:t>- Suggestions: integrate GPS-based live data, mobile app support, and ML-based demand forecasting.</w:t>
        <w:br/>
        <w:t>- Handover includes all documentation and modular codebase.</w:t>
      </w:r>
    </w:p>
    <w:p>
      <w:pPr>
        <w:pStyle w:val="2"/>
      </w:pPr>
      <w:r>
        <w:rPr>
          <w:rtl/>
        </w:rPr>
        <w:t>Appendix: Python Code Implementation</w:t>
      </w:r>
    </w:p>
    <w:p>
      <w:r>
        <w:rPr>
          <w:rtl/>
        </w:rPr>
        <w:br/>
        <w:t>import networkx as nx</w:t>
        <w:br/>
        <w:t>import heapq</w:t>
        <w:br/>
        <w:br/>
        <w:t># Graph-based route optimization</w:t>
        <w:br/>
        <w:t>def build_city_graph():</w:t>
        <w:br/>
        <w:t xml:space="preserve">    G = nx.Graph()</w:t>
        <w:br/>
        <w:t xml:space="preserve">    # Sample city graph with distances (nodes are bus stops or intersections)</w:t>
        <w:br/>
        <w:t xml:space="preserve">    edges = [</w:t>
        <w:br/>
        <w:t xml:space="preserve">        ("A", "B", 5), ("A", "C", 10), ("B", "D", 3), ("C", "D", 4),</w:t>
        <w:br/>
        <w:t xml:space="preserve">        ("D", "E", 8), ("C", "F", 7), ("F", "E", 2)</w:t>
        <w:br/>
        <w:t xml:space="preserve">    ]</w:t>
        <w:br/>
        <w:t xml:space="preserve">    for u, v, w in edges:</w:t>
        <w:br/>
        <w:t xml:space="preserve">        G.add_edge(u, v, weight=w)</w:t>
        <w:br/>
        <w:t xml:space="preserve">    return G</w:t>
        <w:br/>
        <w:br/>
        <w:t>def shortest_path(graph, start, end):</w:t>
        <w:br/>
        <w:t xml:space="preserve">    try:</w:t>
        <w:br/>
        <w:t xml:space="preserve">        path = nx.dijkstra_path(graph, start, end, weight='weight')</w:t>
        <w:br/>
        <w:t xml:space="preserve">        distance = nx.dijkstra_path_length(graph, start, end, weight='weight')</w:t>
        <w:br/>
        <w:t xml:space="preserve">        return path, distance</w:t>
        <w:br/>
        <w:t xml:space="preserve">    except nx.NetworkXNoPath:</w:t>
        <w:br/>
        <w:t xml:space="preserve">        return [], float('inf')</w:t>
        <w:br/>
        <w:br/>
        <w:t>def main():</w:t>
        <w:br/>
        <w:t xml:space="preserve">    graph = build_city_graph()</w:t>
        <w:br/>
        <w:t xml:space="preserve">    print("Welcome to Smart Public Transport Route Optimizer")</w:t>
        <w:br/>
        <w:t xml:space="preserve">    start = input("Enter starting point: ").strip().upper()</w:t>
        <w:br/>
        <w:t xml:space="preserve">    end = input("Enter destination: ").strip().upper()</w:t>
        <w:br/>
        <w:t xml:space="preserve">    </w:t>
        <w:br/>
        <w:t xml:space="preserve">    print("\nCalculating optimal route...")</w:t>
        <w:br/>
        <w:t xml:space="preserve">    path, dist = shortest_path(graph, start, end)</w:t>
        <w:br/>
        <w:t xml:space="preserve">    </w:t>
        <w:br/>
        <w:t xml:space="preserve">    if path:</w:t>
        <w:br/>
        <w:t xml:space="preserve">        print(f"Optimal Route: {' -&gt; '.join(path)}")</w:t>
        <w:br/>
        <w:t xml:space="preserve">        print(f"Estimated Distance: {dist} units")</w:t>
        <w:br/>
        <w:t xml:space="preserve">    else:</w:t>
        <w:br/>
        <w:t xml:space="preserve">        print("No available route between the given points.")</w:t>
        <w:br/>
        <w:br/>
        <w:t>if __name__ == "__main__":</w:t>
        <w:br/>
        <w:t xml:space="preserve">    main()</w:t>
        <w:br/>
      </w:r>
    </w:p>
    <w:sectPr>
      <w:pgSz w:w="12240" w:h="15840"/>
      <w:pgMar w:top="1440" w:right="1800" w:bottom="1440" w:left="1800" w:header="720" w:footer="720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mbria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61"/>
  <w:bordersDoNotSurroundHeader/>
  <w:bordersDoNotSurroundFooter/>
  <w:defaultTabStop w:val="720"/>
  <w:drawingGridHorizontalSpacing w:val="105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both"/>
    </w:pPr>
    <w:rPr>
      <w:rFonts w:ascii="Droid Sans" w:eastAsia="Droid Sans"/>
      <w:kern w:val="2"/>
      <w:sz w:val="21"/>
      <w:szCs w:val="21"/>
      <w:lang w:val="en-US" w:eastAsia="zh-CN"/>
    </w:rPr>
  </w:style>
  <w:style w:type="paragraph" w:styleId="1">
    <w:name w:val="heading 1"/>
    <w:basedOn w:val="15"/>
    <w:next w:val="15"/>
    <w:pPr>
      <w:keepNext/>
      <w:keepLines/>
      <w:spacing w:before="480" w:after="0"/>
      <w:outlineLvl w:val="0"/>
    </w:pPr>
    <w:rPr>
      <w:rFonts w:ascii="Calibri" w:eastAsia="Calibri" w:cs="Calibri" w:hAnsi="Calibri"/>
      <w:b/>
      <w:color w:val="366091"/>
      <w:sz w:val="28"/>
      <w:szCs w:val="28"/>
    </w:rPr>
  </w:style>
  <w:style w:type="paragraph" w:styleId="2">
    <w:name w:val="heading 2"/>
    <w:basedOn w:val="15"/>
    <w:next w:val="15"/>
    <w:pPr>
      <w:keepNext/>
      <w:keepLines/>
      <w:spacing w:before="200" w:after="0"/>
      <w:outlineLvl w:val="1"/>
    </w:pPr>
    <w:rPr>
      <w:rFonts w:ascii="Calibri" w:eastAsia="Calibri" w:cs="Calibri" w:hAnsi="Calibri"/>
      <w:b/>
      <w:color w:val="4F81BD"/>
      <w:sz w:val="26"/>
      <w:szCs w:val="26"/>
    </w:rPr>
  </w:style>
  <w:style w:type="paragraph" w:styleId="3">
    <w:name w:val="heading 3"/>
    <w:basedOn w:val="15"/>
    <w:next w:val="15"/>
    <w:pPr>
      <w:keepNext/>
      <w:keepLines/>
      <w:spacing w:before="200" w:after="0"/>
      <w:outlineLvl w:val="2"/>
    </w:pPr>
    <w:rPr>
      <w:rFonts w:ascii="Calibri" w:eastAsia="Calibri" w:cs="Calibri" w:hAnsi="Calibri"/>
      <w:b/>
      <w:color w:val="4F81BD"/>
    </w:rPr>
  </w:style>
  <w:style w:type="paragraph" w:styleId="4">
    <w:name w:val="heading 4"/>
    <w:basedOn w:val="15"/>
    <w:next w:val="15"/>
    <w:pPr>
      <w:keepNext/>
      <w:keepLines/>
      <w:spacing w:before="200" w:after="0"/>
      <w:outlineLvl w:val="3"/>
    </w:pPr>
    <w:rPr>
      <w:rFonts w:ascii="Calibri" w:eastAsia="Calibri" w:cs="Calibri" w:hAnsi="Calibri"/>
      <w:b/>
      <w:i/>
      <w:color w:val="4F81BD"/>
    </w:rPr>
  </w:style>
  <w:style w:type="paragraph" w:styleId="5">
    <w:name w:val="heading 5"/>
    <w:basedOn w:val="15"/>
    <w:next w:val="15"/>
    <w:pPr>
      <w:keepNext/>
      <w:keepLines/>
      <w:spacing w:before="200" w:after="0"/>
      <w:outlineLvl w:val="4"/>
    </w:pPr>
    <w:rPr>
      <w:rFonts w:ascii="Calibri" w:eastAsia="Calibri" w:cs="Calibri" w:hAnsi="Calibri"/>
      <w:color w:val="243F61"/>
    </w:rPr>
  </w:style>
  <w:style w:type="paragraph" w:styleId="6">
    <w:name w:val="heading 6"/>
    <w:basedOn w:val="15"/>
    <w:next w:val="15"/>
    <w:pPr>
      <w:keepNext/>
      <w:keepLines/>
      <w:spacing w:before="200" w:after="0"/>
      <w:outlineLvl w:val="5"/>
    </w:pPr>
    <w:rPr>
      <w:rFonts w:ascii="Calibri" w:eastAsia="Calibri" w:cs="Calibri" w:hAnsi="Calibri"/>
      <w:i/>
      <w:color w:val="243F61"/>
    </w:rPr>
  </w:style>
  <w:style w:type="character" w:default="1" w:styleId="10">
    <w:name w:val="Default Paragraph Font"/>
  </w:style>
  <w:style w:type="paragraph" w:customStyle="1" w:styleId="15">
    <w:name w:val="normal"/>
    <w:pPr>
      <w:spacing w:after="200" w:line="276" w:lineRule="auto"/>
    </w:pPr>
    <w:rPr>
      <w:rFonts w:ascii="Cambria" w:eastAsia="Cambria" w:cs="Cambria" w:hAnsi="Cambria"/>
      <w:sz w:val="22"/>
      <w:szCs w:val="22"/>
      <w:lang w:val="en-US"/>
    </w:rPr>
  </w:style>
  <w:style w:type="paragraph" w:styleId="16">
    <w:name w:val="Title"/>
    <w:basedOn w:val="15"/>
    <w:next w:val="15"/>
    <w:pPr>
      <w:pBdr>
        <w:bottom w:val="single" w:sz="8" w:space="4" w:color="4F81BD"/>
      </w:pBdr>
      <w:spacing w:after="300" w:line="240" w:lineRule="auto"/>
    </w:pPr>
    <w:rPr>
      <w:rFonts w:ascii="Calibri" w:eastAsia="Calibri" w:cs="Calibri" w:hAnsi="Calibri"/>
      <w:color w:val="17365D"/>
      <w:sz w:val="52"/>
      <w:szCs w:val="52"/>
    </w:rPr>
  </w:style>
  <w:style w:type="paragraph" w:styleId="17">
    <w:name w:val="Subtitle"/>
    <w:basedOn w:val="15"/>
    <w:next w:val="15"/>
    <w:rPr>
      <w:rFonts w:ascii="Calibri" w:eastAsia="Calibri" w:cs="Calibri" w:hAnsi="Calibri"/>
      <w:i/>
      <w:color w:val="4F81BD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3</TotalTime>
  <Application>Yozo_Office</Application>
  <Pages>3</Pages>
  <Words>431</Words>
  <Characters>2970</Characters>
  <Lines>95</Lines>
  <Paragraphs>27</Paragraphs>
  <CharactersWithSpaces>3545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modified xsi:type="dcterms:W3CDTF">2025-05-14T06:27:57Z</dcterms:modified>
</cp:coreProperties>
</file>